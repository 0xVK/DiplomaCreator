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6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262"/>
        <w:gridCol w:w="5203"/>
      </w:tblGrid>
      <w:tr>
        <w:trPr>
          <w:trHeight w:val="5468" w:hRule="exac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DocumentSeries }} № {{ DocumentNumber }}</w:t>
            </w:r>
          </w:p>
        </w:tc>
      </w:tr>
      <w:tr>
        <w:trPr>
          <w:trHeight w:val="155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MiddleName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{{ LastNameEn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{{ FirstNameEn }}</w:t>
            </w:r>
          </w:p>
        </w:tc>
      </w:tr>
      <w:tr>
        <w:trPr>
          <w:trHeight w:val="3980" w:hRule="atLeast"/>
        </w:trPr>
        <w:tc>
          <w:tcPr>
            <w:tcW w:w="526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r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Житомирський державний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r>
              <w:rPr>
                <w:rFonts w:ascii="Book Antiqua" w:hAnsi="Book Antiqua"/>
                <w:b/>
                <w:sz w:val="24"/>
                <w:szCs w:val="24"/>
              </w:rPr>
              <w:t>ніверситет імені Івана Франка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r>
              <w:rPr>
                <w:rFonts w:ascii="Book Antiqua" w:hAnsi="Book Antiqua"/>
                <w:sz w:val="24"/>
                <w:szCs w:val="24"/>
              </w:rPr>
              <w:t xml:space="preserve"> }} кваліфікацію: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</w:rPr>
              <w:t xml:space="preserve">ступінь вищої освіти </w:t>
            </w:r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спеціальність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>спеціалізація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освітня програма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 }}</w:t>
            </w:r>
          </w:p>
        </w:tc>
        <w:tc>
          <w:tcPr>
            <w:tcW w:w="520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in {{ IssueYear }} completed the full course of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{{ StupinEn }}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Degree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bookmarkStart w:id="0" w:name="_GoBack"/>
            <w:bookmarkEnd w:id="0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SpecialityNameEn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b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Study Program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SpecializationNameEn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Educational program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StudyProgramNameEn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{{ 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>
        <w:trPr>
          <w:trHeight w:val="838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517" w:hanging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Ректор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>Г.Є. 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Halyna Kyrychuk</w:t>
            </w:r>
          </w:p>
        </w:tc>
      </w:tr>
      <w:tr>
        <w:trPr>
          <w:trHeight w:val="410" w:hRule="atLeast"/>
        </w:trPr>
        <w:tc>
          <w:tcPr>
            <w:tcW w:w="5262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Book Antiqua" w:hAnsi="Book Antiqua"/>
                <w:b/>
                <w:b/>
                <w:sz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lang w:val="uk-UA"/>
              </w:rPr>
            </w:r>
          </w:p>
        </w:tc>
        <w:tc>
          <w:tcPr>
            <w:tcW w:w="520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{{ GraduateDateStr }}</w:t>
            </w:r>
          </w:p>
        </w:tc>
      </w:tr>
      <w:tr>
        <w:trPr>
          <w:trHeight w:val="303" w:hRule="atLeast"/>
        </w:trPr>
        <w:tc>
          <w:tcPr>
            <w:tcW w:w="10465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</w:rPr>
              <w:t>М.П.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/ Seal </w:t>
            </w:r>
          </w:p>
        </w:tc>
      </w:tr>
    </w:tbl>
    <w:p>
      <w:pPr>
        <w:pStyle w:val="Normal"/>
        <w:tabs>
          <w:tab w:val="clear" w:pos="708"/>
          <w:tab w:val="left" w:pos="7200" w:leader="none"/>
        </w:tabs>
        <w:spacing w:before="0" w:after="20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enter" w:pos="4819" w:leader="none"/>
        <w:tab w:val="right" w:pos="9639" w:leader="none"/>
      </w:tabs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tabs>
        <w:tab w:val="center" w:pos="4819" w:leader="none"/>
        <w:tab w:val="right" w:pos="9639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Table Grid" w:lock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5f465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Style14" w:customStyle="1">
    <w:name w:val="Текст выноски Знак"/>
    <w:link w:val="a3"/>
    <w:semiHidden/>
    <w:qFormat/>
    <w:locked/>
    <w:rsid w:val="003633d2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link w:val="a6"/>
    <w:qFormat/>
    <w:rsid w:val="008d7ee1"/>
    <w:rPr>
      <w:rFonts w:cs="Times New Roman"/>
      <w:sz w:val="22"/>
      <w:szCs w:val="22"/>
      <w:lang w:val="ru-RU" w:eastAsia="en-US"/>
    </w:rPr>
  </w:style>
  <w:style w:type="character" w:styleId="Style16" w:customStyle="1">
    <w:name w:val="Нижний колонтитул Знак"/>
    <w:link w:val="a8"/>
    <w:qFormat/>
    <w:rsid w:val="008d7ee1"/>
    <w:rPr>
      <w:rFonts w:cs="Times New Roman"/>
      <w:sz w:val="22"/>
      <w:szCs w:val="22"/>
      <w:lang w:val="ru-RU" w:eastAsia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4"/>
    <w:semiHidden/>
    <w:qFormat/>
    <w:rsid w:val="003633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4">
    <w:name w:val="Footer"/>
    <w:basedOn w:val="Normal"/>
    <w:link w:val="a9"/>
    <w:locked/>
    <w:rsid w:val="008d7ee1"/>
    <w:pPr>
      <w:tabs>
        <w:tab w:val="clear" w:pos="708"/>
        <w:tab w:val="center" w:pos="4819" w:leader="none"/>
        <w:tab w:val="right" w:pos="9639" w:leader="none"/>
      </w:tabs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rsid w:val="003633d2"/>
    <w:rPr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0B5CE-1919-42B9-9211-EB462534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3.docx</Template>
  <TotalTime>0</TotalTime>
  <Application>LibreOffice/6.3.0.4$Linux_X86_64 LibreOffice_project/30$Build-4</Application>
  <Pages>1</Pages>
  <Words>121</Words>
  <Characters>739</Characters>
  <CharactersWithSpaces>832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2019-06-17T17:56:00Z</dcterms:created>
  <dc:creator>zdu</dc:creator>
  <dc:description/>
  <dc:language>en-US</dc:language>
  <cp:lastModifiedBy/>
  <cp:lastPrinted>2018-06-08T12:34:00Z</cp:lastPrinted>
  <dcterms:modified xsi:type="dcterms:W3CDTF">2019-10-07T11:34:40Z</dcterms:modified>
  <cp:revision>7</cp:revision>
  <dc:subject/>
  <dc:title>ТМ №292887289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